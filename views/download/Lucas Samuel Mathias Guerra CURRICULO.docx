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216" w:rsidRDefault="00333B3D" w:rsidP="00141A4C">
      <w:pPr>
        <w:pStyle w:val="Ttulo"/>
      </w:pPr>
      <w:r>
        <w:t>Lucas Samuel Mathias Guerra</w:t>
      </w:r>
    </w:p>
    <w:p w:rsidR="00141A4C" w:rsidRDefault="00333B3D" w:rsidP="00141A4C">
      <w:r>
        <w:t>Alameda Arcturo,36,Boituva,SP,Brasil</w:t>
      </w:r>
      <w:r w:rsidR="00141A4C">
        <w:rPr>
          <w:lang w:val="pt-BR" w:bidi="pt-BR"/>
        </w:rPr>
        <w:t> | </w:t>
      </w:r>
      <w:r>
        <w:t>(11)94684-7951, para recado(15)</w:t>
      </w:r>
      <w:r>
        <w:rPr>
          <w:lang w:val="pt-BR" w:bidi="pt-BR"/>
        </w:rPr>
        <w:t xml:space="preserve"> 98817-1669</w:t>
      </w:r>
      <w:r w:rsidR="00141A4C">
        <w:rPr>
          <w:lang w:val="pt-BR" w:bidi="pt-BR"/>
        </w:rPr>
        <w:t>| </w:t>
      </w:r>
      <w:r>
        <w:t>lucassmgtnt@gmail.com</w:t>
      </w:r>
    </w:p>
    <w:sdt>
      <w:sdtPr>
        <w:alias w:val="Educação:"/>
        <w:tag w:val="Educação:"/>
        <w:id w:val="807127995"/>
        <w:placeholder>
          <w:docPart w:val="9B6BE52DE39A4FD195598C8195351488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Ttulo1"/>
          </w:pPr>
          <w:r>
            <w:rPr>
              <w:lang w:val="pt-BR" w:bidi="pt-BR"/>
            </w:rPr>
            <w:t>Educação</w:t>
          </w:r>
        </w:p>
      </w:sdtContent>
    </w:sdt>
    <w:p w:rsidR="006270A9" w:rsidRPr="00510BA0" w:rsidRDefault="00333B3D">
      <w:pPr>
        <w:pStyle w:val="Ttulo2"/>
        <w:rPr>
          <w:u w:val="single"/>
        </w:rPr>
      </w:pPr>
      <w:r>
        <w:t>Ensino Médio</w:t>
      </w:r>
      <w:r w:rsidR="009D5933">
        <w:rPr>
          <w:lang w:val="pt-BR" w:bidi="pt-BR"/>
        </w:rPr>
        <w:t> | </w:t>
      </w:r>
      <w:r>
        <w:t>2021</w:t>
      </w:r>
      <w:r w:rsidR="009D5933">
        <w:rPr>
          <w:lang w:val="pt-BR" w:bidi="pt-BR"/>
        </w:rPr>
        <w:t> | </w:t>
      </w:r>
      <w:r>
        <w:t xml:space="preserve">e.e jardim maria helena </w:t>
      </w:r>
    </w:p>
    <w:p w:rsidR="00333B3D" w:rsidRDefault="00333B3D">
      <w:pPr>
        <w:pStyle w:val="Ttulo2"/>
      </w:pPr>
    </w:p>
    <w:p w:rsidR="009A1E47" w:rsidRDefault="00333B3D" w:rsidP="009F09F2">
      <w:pPr>
        <w:pStyle w:val="Ttulo2"/>
      </w:pPr>
      <w:r>
        <w:t>Ensino SUperior</w:t>
      </w:r>
      <w:r w:rsidR="009D5933">
        <w:rPr>
          <w:lang w:val="pt-BR" w:bidi="pt-BR"/>
        </w:rPr>
        <w:t> | </w:t>
      </w:r>
      <w:r>
        <w:t xml:space="preserve">ANálise e desenvolvimento de sistemas </w:t>
      </w:r>
      <w:r w:rsidR="009D5933">
        <w:rPr>
          <w:lang w:val="pt-BR" w:bidi="pt-BR"/>
        </w:rPr>
        <w:t>| </w:t>
      </w:r>
      <w:r>
        <w:t>unicesumar</w:t>
      </w:r>
      <w:r w:rsidR="009F09F2">
        <w:t>|</w:t>
      </w:r>
      <w:r w:rsidR="00437DBC">
        <w:t>(Cursando)</w:t>
      </w:r>
      <w:r w:rsidR="009F09F2">
        <w:softHyphen/>
      </w:r>
      <w:r w:rsidR="009F09F2">
        <w:softHyphen/>
      </w:r>
    </w:p>
    <w:p w:rsidR="00041619" w:rsidRDefault="00041619" w:rsidP="00041619">
      <w:pPr>
        <w:pStyle w:val="Ttulo2"/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</w:rPr>
      </w:pPr>
    </w:p>
    <w:p w:rsidR="009F09F2" w:rsidRDefault="00041619" w:rsidP="00041619">
      <w:pPr>
        <w:pStyle w:val="Ttulo2"/>
      </w:pPr>
      <w:r>
        <w:t>Curso técnico em administração-uab</w:t>
      </w:r>
    </w:p>
    <w:p w:rsidR="00041619" w:rsidRDefault="00041619" w:rsidP="00041619">
      <w:pPr>
        <w:pStyle w:val="Ttulo2"/>
      </w:pPr>
    </w:p>
    <w:p w:rsidR="009A1E47" w:rsidRDefault="009A1E47" w:rsidP="00041619">
      <w:pPr>
        <w:pStyle w:val="Ttulo2"/>
      </w:pPr>
      <w:r>
        <w:t xml:space="preserve">Curso de Leitura, </w:t>
      </w:r>
      <w:r w:rsidRPr="009A1E47">
        <w:t>Interpretação</w:t>
      </w:r>
      <w:r>
        <w:t xml:space="preserve"> de Desenho e Metrologia básica|UDEMY</w:t>
      </w:r>
      <w:r w:rsidR="009F09F2">
        <w:t>|EAD</w:t>
      </w:r>
    </w:p>
    <w:p w:rsidR="00041619" w:rsidRDefault="00041619" w:rsidP="00041619">
      <w:pPr>
        <w:pStyle w:val="Ttulo2"/>
      </w:pPr>
    </w:p>
    <w:p w:rsidR="009F09F2" w:rsidRDefault="009F09F2" w:rsidP="00041619">
      <w:pPr>
        <w:pStyle w:val="Ttulo2"/>
      </w:pPr>
      <w:r>
        <w:t>Curso de extensão a Marketing Público|IFRS|EAD</w:t>
      </w:r>
    </w:p>
    <w:p w:rsidR="00041619" w:rsidRDefault="00041619" w:rsidP="00041619"/>
    <w:p w:rsidR="00041619" w:rsidRPr="00041619" w:rsidRDefault="00041619" w:rsidP="00041619">
      <w:pPr>
        <w:pStyle w:val="Ttulo2"/>
      </w:pPr>
      <w:r>
        <w:t>Curso de extensão a noções de direito|ifrs|ead</w:t>
      </w:r>
    </w:p>
    <w:p w:rsidR="00BB0A18" w:rsidRDefault="00BB0A18">
      <w:pPr>
        <w:pStyle w:val="Ttulo1"/>
      </w:pPr>
      <w:r>
        <w:t>Experiência</w:t>
      </w:r>
    </w:p>
    <w:p w:rsidR="00BB0A18" w:rsidRDefault="00BB0A18">
      <w:pPr>
        <w:pStyle w:val="Ttulo1"/>
      </w:pPr>
    </w:p>
    <w:p w:rsidR="00BB0A18" w:rsidRDefault="00BB0A18" w:rsidP="00BB0A18">
      <w:pPr>
        <w:pStyle w:val="Ttulo2"/>
      </w:pPr>
      <w:r>
        <w:t>Estrutural estruturas metálicas|2020-2022</w:t>
      </w:r>
    </w:p>
    <w:p w:rsidR="00BB0A18" w:rsidRDefault="00BB0A18" w:rsidP="00BB0A18">
      <w:r>
        <w:t>Funcão: Ajudante Geral de preparação, montagem e instalação de estruturas metálicas.</w:t>
      </w:r>
    </w:p>
    <w:p w:rsidR="00BB0A18" w:rsidRDefault="00BB0A18" w:rsidP="00BB0A18">
      <w:pPr>
        <w:pStyle w:val="Ttulo2"/>
      </w:pPr>
      <w:r>
        <w:t>ETHOS INDUSTRIAL LTDA.|Atualmente</w:t>
      </w:r>
    </w:p>
    <w:p w:rsidR="00BB0A18" w:rsidRDefault="00BB0A18" w:rsidP="00BB0A18">
      <w:r>
        <w:t>Setor: Banho-Aspersão</w:t>
      </w:r>
    </w:p>
    <w:p w:rsidR="00BB0A18" w:rsidRPr="00BB0A18" w:rsidRDefault="00BB0A18" w:rsidP="00BB0A18">
      <w:r>
        <w:t>Função: Preparador de Estruturas Metálicas</w:t>
      </w:r>
    </w:p>
    <w:p w:rsidR="00BB0A18" w:rsidRDefault="00BB0A18">
      <w:pPr>
        <w:pStyle w:val="Ttulo1"/>
      </w:pPr>
    </w:p>
    <w:sdt>
      <w:sdtPr>
        <w:alias w:val="Habilidades e Conhecimentos:"/>
        <w:tag w:val="Habilidades e Conhecimentos:"/>
        <w:id w:val="458624136"/>
        <w:placeholder>
          <w:docPart w:val="D050117679FB4EB6A7A86A8403885EB9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Ttulo1"/>
          </w:pPr>
          <w:r>
            <w:rPr>
              <w:lang w:val="pt-BR" w:bidi="pt-BR"/>
            </w:rPr>
            <w:t>Habilidades e Conhecimentos</w:t>
          </w:r>
        </w:p>
      </w:sdtContent>
    </w:sdt>
    <w:p w:rsidR="006270A9" w:rsidRDefault="00333B3D">
      <w:pPr>
        <w:pStyle w:val="Ttulo2"/>
      </w:pPr>
      <w:r>
        <w:t>python</w:t>
      </w:r>
    </w:p>
    <w:p w:rsidR="006270A9" w:rsidRDefault="00333B3D">
      <w:pPr>
        <w:pStyle w:val="Commarcadores"/>
      </w:pPr>
      <w:r>
        <w:t>Conhecimento básico de Python( Estruturas condicionais, etc).</w:t>
      </w:r>
    </w:p>
    <w:p w:rsidR="006270A9" w:rsidRDefault="00333B3D">
      <w:pPr>
        <w:pStyle w:val="Ttulo2"/>
      </w:pPr>
      <w:r>
        <w:t>HTML5 E CSS3</w:t>
      </w:r>
    </w:p>
    <w:p w:rsidR="006270A9" w:rsidRDefault="00333B3D">
      <w:pPr>
        <w:pStyle w:val="Commarcadores"/>
      </w:pPr>
      <w:r>
        <w:t>Conhecimento intermediário.</w:t>
      </w:r>
    </w:p>
    <w:p w:rsidR="00041619" w:rsidRDefault="00041619">
      <w:pPr>
        <w:pStyle w:val="Commarcadores"/>
      </w:pPr>
      <w:r>
        <w:t>Conhecimento da semântica do HTML5 e uso das tags.</w:t>
      </w:r>
    </w:p>
    <w:p w:rsidR="006270A9" w:rsidRDefault="00333B3D">
      <w:pPr>
        <w:pStyle w:val="Ttulo2"/>
      </w:pPr>
      <w:r>
        <w:t>sql</w:t>
      </w:r>
    </w:p>
    <w:p w:rsidR="006270A9" w:rsidRDefault="0069408C">
      <w:pPr>
        <w:pStyle w:val="Commarcadores"/>
      </w:pPr>
      <w:r>
        <w:t xml:space="preserve">Noção básica </w:t>
      </w:r>
      <w:bookmarkStart w:id="0" w:name="_GoBack"/>
      <w:bookmarkEnd w:id="0"/>
      <w:r w:rsidR="00333B3D">
        <w:t>(criação de databases, add de colunas, alterações das linhas)-MySQL.</w:t>
      </w:r>
    </w:p>
    <w:p w:rsidR="006270A9" w:rsidRDefault="00333B3D">
      <w:pPr>
        <w:pStyle w:val="Ttulo2"/>
      </w:pPr>
      <w:r>
        <w:t>pacote office</w:t>
      </w:r>
    </w:p>
    <w:p w:rsidR="00333B3D" w:rsidRDefault="00333B3D" w:rsidP="00333B3D"/>
    <w:p w:rsidR="006270A9" w:rsidRDefault="00333B3D" w:rsidP="00041619">
      <w:pPr>
        <w:pStyle w:val="Ttulo2"/>
      </w:pPr>
      <w:r>
        <w:lastRenderedPageBreak/>
        <w:t>github</w:t>
      </w:r>
      <w:r w:rsidR="00041619">
        <w:t xml:space="preserve"> e Git (comandos básicos do git, réplica de repositório, comandos push e pull, criação de branch).</w:t>
      </w:r>
    </w:p>
    <w:p w:rsidR="00333B3D" w:rsidRDefault="00041619" w:rsidP="00333B3D">
      <w:r>
        <w:t>Link do GitHub: (https://github.com/LucasSMguerrabr)</w:t>
      </w:r>
    </w:p>
    <w:p w:rsidR="00333B3D" w:rsidRPr="00333B3D" w:rsidRDefault="00333B3D" w:rsidP="00333B3D">
      <w:pPr>
        <w:pStyle w:val="Ttulo2"/>
      </w:pPr>
      <w:r>
        <w:t>pycharm</w:t>
      </w:r>
    </w:p>
    <w:p w:rsidR="006270A9" w:rsidRDefault="00333B3D">
      <w:pPr>
        <w:pStyle w:val="Ttulo1"/>
      </w:pPr>
      <w:r>
        <w:t xml:space="preserve">COMPETÊNCIAS </w:t>
      </w:r>
    </w:p>
    <w:p w:rsidR="006270A9" w:rsidRDefault="00333B3D" w:rsidP="00333B3D">
      <w:pPr>
        <w:pStyle w:val="Ttulo2"/>
        <w:numPr>
          <w:ilvl w:val="0"/>
          <w:numId w:val="24"/>
        </w:numPr>
      </w:pPr>
      <w:r>
        <w:t>BOA COMUNICAÇÃO</w:t>
      </w:r>
    </w:p>
    <w:p w:rsidR="00FE5FF5" w:rsidRDefault="00FE5FF5" w:rsidP="00FE5FF5">
      <w:pPr>
        <w:pStyle w:val="Ttulo2"/>
        <w:numPr>
          <w:ilvl w:val="0"/>
          <w:numId w:val="24"/>
        </w:numPr>
      </w:pPr>
      <w:r w:rsidRPr="00FE5FF5">
        <w:t>Foco em resultados</w:t>
      </w:r>
    </w:p>
    <w:p w:rsidR="00FE5FF5" w:rsidRPr="00FE5FF5" w:rsidRDefault="00FE5FF5" w:rsidP="00FE5FF5">
      <w:pPr>
        <w:pStyle w:val="Ttulo2"/>
        <w:numPr>
          <w:ilvl w:val="0"/>
          <w:numId w:val="24"/>
        </w:numPr>
      </w:pPr>
      <w:r w:rsidRPr="00FE5FF5">
        <w:t>Autonomia</w:t>
      </w:r>
    </w:p>
    <w:p w:rsidR="00FE5FF5" w:rsidRDefault="00FE5FF5" w:rsidP="00FE5FF5">
      <w:pPr>
        <w:pStyle w:val="Ttulo2"/>
        <w:numPr>
          <w:ilvl w:val="0"/>
          <w:numId w:val="24"/>
        </w:numPr>
        <w:rPr>
          <w:rStyle w:val="Forte"/>
          <w:b/>
          <w:bCs w:val="0"/>
        </w:rPr>
      </w:pPr>
      <w:r w:rsidRPr="00FE5FF5">
        <w:rPr>
          <w:rStyle w:val="Forte"/>
          <w:b/>
          <w:bCs w:val="0"/>
        </w:rPr>
        <w:t>Inteligência emocional</w:t>
      </w:r>
    </w:p>
    <w:p w:rsidR="00FE5FF5" w:rsidRDefault="00FE5FF5" w:rsidP="00FE5FF5">
      <w:pPr>
        <w:pStyle w:val="Ttulo2"/>
        <w:numPr>
          <w:ilvl w:val="0"/>
          <w:numId w:val="24"/>
        </w:numPr>
        <w:rPr>
          <w:rStyle w:val="Forte"/>
          <w:b/>
          <w:bCs w:val="0"/>
          <w:sz w:val="22"/>
          <w:szCs w:val="22"/>
        </w:rPr>
      </w:pPr>
      <w:r w:rsidRPr="00FE5FF5">
        <w:rPr>
          <w:rStyle w:val="Forte"/>
          <w:b/>
          <w:bCs w:val="0"/>
          <w:sz w:val="22"/>
          <w:szCs w:val="22"/>
        </w:rPr>
        <w:t>Flexibilidade e capacidade de se adaptar a mudanças</w:t>
      </w:r>
    </w:p>
    <w:p w:rsidR="00FE5FF5" w:rsidRDefault="00FE5FF5" w:rsidP="00FE5FF5">
      <w:pPr>
        <w:pStyle w:val="Ttulo2"/>
        <w:numPr>
          <w:ilvl w:val="0"/>
          <w:numId w:val="24"/>
        </w:numPr>
        <w:rPr>
          <w:rStyle w:val="Forte"/>
          <w:b/>
          <w:bCs w:val="0"/>
        </w:rPr>
      </w:pPr>
      <w:r w:rsidRPr="00FE5FF5">
        <w:rPr>
          <w:rStyle w:val="Forte"/>
          <w:b/>
          <w:bCs w:val="0"/>
        </w:rPr>
        <w:t>Criatividade</w:t>
      </w:r>
    </w:p>
    <w:p w:rsidR="00FE5FF5" w:rsidRPr="00FE5FF5" w:rsidRDefault="00FE5FF5" w:rsidP="00FE5FF5">
      <w:pPr>
        <w:rPr>
          <w:u w:val="single"/>
        </w:rPr>
      </w:pPr>
    </w:p>
    <w:p w:rsidR="00FE5FF5" w:rsidRPr="00FE5FF5" w:rsidRDefault="00FE5FF5" w:rsidP="00FE5FF5"/>
    <w:p w:rsidR="00FE5FF5" w:rsidRPr="00FE5FF5" w:rsidRDefault="00FE5FF5" w:rsidP="00FE5FF5"/>
    <w:p w:rsidR="00333B3D" w:rsidRDefault="00333B3D" w:rsidP="00333B3D"/>
    <w:p w:rsidR="00FE5FF5" w:rsidRPr="00333B3D" w:rsidRDefault="00FE5FF5" w:rsidP="00333B3D"/>
    <w:p w:rsidR="001B29CF" w:rsidRPr="001B29CF" w:rsidRDefault="001B29CF" w:rsidP="00333B3D">
      <w:pPr>
        <w:pStyle w:val="Commarcadores"/>
        <w:numPr>
          <w:ilvl w:val="0"/>
          <w:numId w:val="0"/>
        </w:numPr>
        <w:ind w:left="216"/>
      </w:pPr>
    </w:p>
    <w:sectPr w:rsidR="001B29CF" w:rsidRPr="001B29CF" w:rsidSect="00617B26">
      <w:footerReference w:type="default" r:id="rId8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084B" w:rsidRDefault="003F084B">
      <w:pPr>
        <w:spacing w:after="0"/>
      </w:pPr>
      <w:r>
        <w:separator/>
      </w:r>
    </w:p>
  </w:endnote>
  <w:endnote w:type="continuationSeparator" w:id="0">
    <w:p w:rsidR="003F084B" w:rsidRDefault="003F08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0A9" w:rsidRDefault="009D5933">
    <w:pPr>
      <w:pStyle w:val="Rodap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>
      <w:rPr>
        <w:lang w:val="pt-BR" w:bidi="pt-BR"/>
      </w:rPr>
      <w:fldChar w:fldCharType="separate"/>
    </w:r>
    <w:r w:rsidR="0069408C">
      <w:rPr>
        <w:noProof/>
        <w:lang w:val="pt-BR" w:bidi="pt-BR"/>
      </w:rPr>
      <w:t>2</w:t>
    </w:r>
    <w:r>
      <w:rPr>
        <w:noProof/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084B" w:rsidRDefault="003F084B">
      <w:pPr>
        <w:spacing w:after="0"/>
      </w:pPr>
      <w:r>
        <w:separator/>
      </w:r>
    </w:p>
  </w:footnote>
  <w:footnote w:type="continuationSeparator" w:id="0">
    <w:p w:rsidR="003F084B" w:rsidRDefault="003F084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A034AD0"/>
    <w:multiLevelType w:val="multilevel"/>
    <w:tmpl w:val="67B638B6"/>
    <w:lvl w:ilvl="0">
      <w:start w:val="1"/>
      <w:numFmt w:val="bullet"/>
      <w:pStyle w:val="Commarcadore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1459470F"/>
    <w:multiLevelType w:val="hybridMultilevel"/>
    <w:tmpl w:val="25EE70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C864A0"/>
    <w:multiLevelType w:val="multilevel"/>
    <w:tmpl w:val="F42A8A2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52FC5048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6D9D5ECA"/>
    <w:multiLevelType w:val="multilevel"/>
    <w:tmpl w:val="2DB03242"/>
    <w:lvl w:ilvl="0">
      <w:start w:val="1"/>
      <w:numFmt w:val="decimal"/>
      <w:pStyle w:val="Numerada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>
    <w:nsid w:val="71866955"/>
    <w:multiLevelType w:val="multilevel"/>
    <w:tmpl w:val="01684A1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7"/>
  </w:num>
  <w:num w:numId="16">
    <w:abstractNumId w:val="12"/>
  </w:num>
  <w:num w:numId="17">
    <w:abstractNumId w:val="16"/>
  </w:num>
  <w:num w:numId="18">
    <w:abstractNumId w:val="10"/>
  </w:num>
  <w:num w:numId="19">
    <w:abstractNumId w:val="20"/>
  </w:num>
  <w:num w:numId="20">
    <w:abstractNumId w:val="18"/>
  </w:num>
  <w:num w:numId="21">
    <w:abstractNumId w:val="11"/>
  </w:num>
  <w:num w:numId="22">
    <w:abstractNumId w:val="15"/>
  </w:num>
  <w:num w:numId="23">
    <w:abstractNumId w:val="19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B3D"/>
    <w:rsid w:val="00041619"/>
    <w:rsid w:val="000A4F59"/>
    <w:rsid w:val="00120DE9"/>
    <w:rsid w:val="00141A4C"/>
    <w:rsid w:val="001B29CF"/>
    <w:rsid w:val="0028198C"/>
    <w:rsid w:val="0028220F"/>
    <w:rsid w:val="00333B3D"/>
    <w:rsid w:val="00356C14"/>
    <w:rsid w:val="003F084B"/>
    <w:rsid w:val="00437DBC"/>
    <w:rsid w:val="00510BA0"/>
    <w:rsid w:val="0058518A"/>
    <w:rsid w:val="00617B26"/>
    <w:rsid w:val="006270A9"/>
    <w:rsid w:val="00675956"/>
    <w:rsid w:val="00681034"/>
    <w:rsid w:val="0069408C"/>
    <w:rsid w:val="006C5A7E"/>
    <w:rsid w:val="00816216"/>
    <w:rsid w:val="0087734B"/>
    <w:rsid w:val="009A1E47"/>
    <w:rsid w:val="009D5933"/>
    <w:rsid w:val="009F09F2"/>
    <w:rsid w:val="00BB0A18"/>
    <w:rsid w:val="00BD768D"/>
    <w:rsid w:val="00C21254"/>
    <w:rsid w:val="00C61F8E"/>
    <w:rsid w:val="00E83E4B"/>
    <w:rsid w:val="00EC7338"/>
    <w:rsid w:val="00EF7634"/>
    <w:rsid w:val="00FE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B03F070-B32E-4B32-96B8-650685FF6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pt-PT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Ttulo1">
    <w:name w:val="heading 1"/>
    <w:basedOn w:val="Normal"/>
    <w:link w:val="Ttulo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E5F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tuloChar">
    <w:name w:val="Título Char"/>
    <w:basedOn w:val="Fontepargpadro"/>
    <w:link w:val="Ttulo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odoEspaoReservado">
    <w:name w:val="Placeholder Text"/>
    <w:basedOn w:val="Fontepargpadro"/>
    <w:uiPriority w:val="99"/>
    <w:semiHidden/>
    <w:rsid w:val="00E83E4B"/>
    <w:rPr>
      <w:color w:val="393939" w:themeColor="text2" w:themeShade="BF"/>
    </w:rPr>
  </w:style>
  <w:style w:type="paragraph" w:styleId="Commarcadore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Cabealho">
    <w:name w:val="header"/>
    <w:basedOn w:val="Normal"/>
    <w:link w:val="CabealhoChar"/>
    <w:uiPriority w:val="99"/>
    <w:unhideWhenUsed/>
    <w:pPr>
      <w:spacing w:after="0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RodapChar">
    <w:name w:val="Rodapé Char"/>
    <w:basedOn w:val="Fontepargpadro"/>
    <w:link w:val="Rodap"/>
    <w:uiPriority w:val="99"/>
    <w:rsid w:val="00681034"/>
    <w:rPr>
      <w:color w:val="2A7B88" w:themeColor="accent1" w:themeShade="BF"/>
    </w:rPr>
  </w:style>
  <w:style w:type="character" w:customStyle="1" w:styleId="Ttulo1Char">
    <w:name w:val="Título 1 Char"/>
    <w:basedOn w:val="Fontepargpadro"/>
    <w:link w:val="Ttulo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contextualSpacing w:val="0"/>
      <w:outlineLvl w:val="9"/>
    </w:pPr>
  </w:style>
  <w:style w:type="character" w:styleId="nfaseIntensa">
    <w:name w:val="Intense Emphasis"/>
    <w:basedOn w:val="Fontepargpadro"/>
    <w:uiPriority w:val="21"/>
    <w:semiHidden/>
    <w:unhideWhenUsed/>
    <w:qFormat/>
    <w:rPr>
      <w:i/>
      <w:iCs/>
      <w:color w:val="2A7B88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i/>
      <w:iCs/>
      <w:color w:val="2A7B88" w:themeColor="accent1" w:themeShade="BF"/>
    </w:rPr>
  </w:style>
  <w:style w:type="paragraph" w:styleId="Numerada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Fontepargpadro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E83E4B"/>
    <w:rPr>
      <w:szCs w:val="16"/>
    </w:rPr>
  </w:style>
  <w:style w:type="paragraph" w:styleId="Textoembloco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E83E4B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28220F"/>
    <w:rPr>
      <w:sz w:val="22"/>
      <w:szCs w:val="16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220F"/>
    <w:rPr>
      <w:rFonts w:ascii="Segoe UI" w:hAnsi="Segoe UI" w:cs="Segoe UI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8220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8220F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8220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8220F"/>
    <w:rPr>
      <w:b/>
      <w:bCs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8220F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8220F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8220F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8220F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8220F"/>
    <w:rPr>
      <w:rFonts w:ascii="Consolas" w:hAnsi="Consolas"/>
      <w:szCs w:val="21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E5FF5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character" w:styleId="Forte">
    <w:name w:val="Strong"/>
    <w:basedOn w:val="Fontepargpadro"/>
    <w:uiPriority w:val="22"/>
    <w:qFormat/>
    <w:rsid w:val="00FE5FF5"/>
    <w:rPr>
      <w:b/>
      <w:bCs/>
    </w:rPr>
  </w:style>
  <w:style w:type="paragraph" w:styleId="PargrafodaLista">
    <w:name w:val="List Paragraph"/>
    <w:basedOn w:val="Normal"/>
    <w:uiPriority w:val="34"/>
    <w:unhideWhenUsed/>
    <w:qFormat/>
    <w:rsid w:val="00FE5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8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as%20Guerra\AppData\Roaming\Microsoft\Modelos\Curr&#237;culo%20(c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B6BE52DE39A4FD195598C819535148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FFD0743-CB0F-4146-BCE1-5B13399D9EE3}"/>
      </w:docPartPr>
      <w:docPartBody>
        <w:p w:rsidR="00952637" w:rsidRDefault="00EB474A">
          <w:pPr>
            <w:pStyle w:val="9B6BE52DE39A4FD195598C8195351488"/>
          </w:pPr>
          <w:r>
            <w:rPr>
              <w:lang w:bidi="pt-BR"/>
            </w:rPr>
            <w:t>Educação</w:t>
          </w:r>
        </w:p>
      </w:docPartBody>
    </w:docPart>
    <w:docPart>
      <w:docPartPr>
        <w:name w:val="D050117679FB4EB6A7A86A8403885E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D56FD31-E4F1-4615-BDF4-695282DE9F72}"/>
      </w:docPartPr>
      <w:docPartBody>
        <w:p w:rsidR="00952637" w:rsidRDefault="00EB474A">
          <w:pPr>
            <w:pStyle w:val="D050117679FB4EB6A7A86A8403885EB9"/>
          </w:pPr>
          <w:r>
            <w:rPr>
              <w:lang w:bidi="pt-BR"/>
            </w:rPr>
            <w:t>Habilidades e Conhecimentos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74A"/>
    <w:rsid w:val="006A4A3E"/>
    <w:rsid w:val="007938E4"/>
    <w:rsid w:val="00952637"/>
    <w:rsid w:val="00CC79D3"/>
    <w:rsid w:val="00D76ED5"/>
    <w:rsid w:val="00EB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1105CBB7AA84D24BE3049E523EE0F8D">
    <w:name w:val="01105CBB7AA84D24BE3049E523EE0F8D"/>
  </w:style>
  <w:style w:type="paragraph" w:customStyle="1" w:styleId="5F1F2E6BC40742E2A165C65AF9DB2CCE">
    <w:name w:val="5F1F2E6BC40742E2A165C65AF9DB2CCE"/>
  </w:style>
  <w:style w:type="paragraph" w:customStyle="1" w:styleId="236CFCE4B35543E6BE644111D3CB57BE">
    <w:name w:val="236CFCE4B35543E6BE644111D3CB57BE"/>
  </w:style>
  <w:style w:type="paragraph" w:customStyle="1" w:styleId="4E76043A72EC436193B252DC205D1DE8">
    <w:name w:val="4E76043A72EC436193B252DC205D1DE8"/>
  </w:style>
  <w:style w:type="paragraph" w:customStyle="1" w:styleId="E478F67F246945BF89D53BE0A4C09C18">
    <w:name w:val="E478F67F246945BF89D53BE0A4C09C18"/>
  </w:style>
  <w:style w:type="paragraph" w:customStyle="1" w:styleId="15A8C5BFAAC7421494BDC725403EF44F">
    <w:name w:val="15A8C5BFAAC7421494BDC725403EF44F"/>
  </w:style>
  <w:style w:type="paragraph" w:customStyle="1" w:styleId="9B6BE52DE39A4FD195598C8195351488">
    <w:name w:val="9B6BE52DE39A4FD195598C8195351488"/>
  </w:style>
  <w:style w:type="paragraph" w:customStyle="1" w:styleId="1797AD37A13341C2A977D85C31630802">
    <w:name w:val="1797AD37A13341C2A977D85C31630802"/>
  </w:style>
  <w:style w:type="paragraph" w:customStyle="1" w:styleId="E2A685CD31244AF59B55839EDAE83CA9">
    <w:name w:val="E2A685CD31244AF59B55839EDAE83CA9"/>
  </w:style>
  <w:style w:type="paragraph" w:customStyle="1" w:styleId="84AE0BCE79554D2786A75384103D0BA9">
    <w:name w:val="84AE0BCE79554D2786A75384103D0BA9"/>
  </w:style>
  <w:style w:type="paragraph" w:customStyle="1" w:styleId="9210B4B97AA347AAAC40BEF1120B71EA">
    <w:name w:val="9210B4B97AA347AAAC40BEF1120B71EA"/>
  </w:style>
  <w:style w:type="paragraph" w:customStyle="1" w:styleId="24D463D0A278427EA7855AD30ECBEE77">
    <w:name w:val="24D463D0A278427EA7855AD30ECBEE77"/>
  </w:style>
  <w:style w:type="paragraph" w:customStyle="1" w:styleId="CA979D9345114269A185D50F62E43CD5">
    <w:name w:val="CA979D9345114269A185D50F62E43CD5"/>
  </w:style>
  <w:style w:type="paragraph" w:customStyle="1" w:styleId="2B36A518FC554334A25844DC074726CA">
    <w:name w:val="2B36A518FC554334A25844DC074726CA"/>
  </w:style>
  <w:style w:type="paragraph" w:customStyle="1" w:styleId="C2CD59853090469E8326241C2A1F8DE9">
    <w:name w:val="C2CD59853090469E8326241C2A1F8DE9"/>
  </w:style>
  <w:style w:type="paragraph" w:customStyle="1" w:styleId="D050117679FB4EB6A7A86A8403885EB9">
    <w:name w:val="D050117679FB4EB6A7A86A8403885EB9"/>
  </w:style>
  <w:style w:type="paragraph" w:customStyle="1" w:styleId="F9C0A7AD5E994D53937B5DD4A2518B4E">
    <w:name w:val="F9C0A7AD5E994D53937B5DD4A2518B4E"/>
  </w:style>
  <w:style w:type="paragraph" w:customStyle="1" w:styleId="BB0C46E629D945CDB1830E5C0D022084">
    <w:name w:val="BB0C46E629D945CDB1830E5C0D022084"/>
  </w:style>
  <w:style w:type="paragraph" w:customStyle="1" w:styleId="B8D66797E0944A489569738723E5164E">
    <w:name w:val="B8D66797E0944A489569738723E5164E"/>
  </w:style>
  <w:style w:type="paragraph" w:customStyle="1" w:styleId="30B6B57F4F614195ADFA3D762B00F2CD">
    <w:name w:val="30B6B57F4F614195ADFA3D762B00F2CD"/>
  </w:style>
  <w:style w:type="paragraph" w:customStyle="1" w:styleId="3B7666D8C4CF4A57A7DA5B07634A79CE">
    <w:name w:val="3B7666D8C4CF4A57A7DA5B07634A79CE"/>
  </w:style>
  <w:style w:type="paragraph" w:customStyle="1" w:styleId="B193F9C9DA664B1C8CB968717BECFA21">
    <w:name w:val="B193F9C9DA664B1C8CB968717BECFA21"/>
  </w:style>
  <w:style w:type="paragraph" w:customStyle="1" w:styleId="7AECE58DC72B454A83C1564F9A1016DF">
    <w:name w:val="7AECE58DC72B454A83C1564F9A1016DF"/>
  </w:style>
  <w:style w:type="paragraph" w:customStyle="1" w:styleId="3DAC7C6C68E745008AA2F8594D0F6ADA">
    <w:name w:val="3DAC7C6C68E745008AA2F8594D0F6ADA"/>
  </w:style>
  <w:style w:type="paragraph" w:customStyle="1" w:styleId="9CDD3D0011AD426AA7029F9CA9ACC59E">
    <w:name w:val="9CDD3D0011AD426AA7029F9CA9ACC59E"/>
  </w:style>
  <w:style w:type="paragraph" w:customStyle="1" w:styleId="44A087063E0D4EE4ACFD11E24C9E73DB">
    <w:name w:val="44A087063E0D4EE4ACFD11E24C9E73DB"/>
  </w:style>
  <w:style w:type="paragraph" w:customStyle="1" w:styleId="C3BBCE3ECD714187AF3ECD88BFAFB6E5">
    <w:name w:val="C3BBCE3ECD714187AF3ECD88BFAFB6E5"/>
  </w:style>
  <w:style w:type="paragraph" w:customStyle="1" w:styleId="7AFC9B0FA388456DBF01AB29B4446F54">
    <w:name w:val="7AFC9B0FA388456DBF01AB29B4446F54"/>
  </w:style>
  <w:style w:type="paragraph" w:customStyle="1" w:styleId="37BE1B97352940A28D57168228F9F191">
    <w:name w:val="37BE1B97352940A28D57168228F9F191"/>
  </w:style>
  <w:style w:type="paragraph" w:customStyle="1" w:styleId="EAEA6C0892C84FF28DF7CEAEADF6BE8B">
    <w:name w:val="EAEA6C0892C84FF28DF7CEAEADF6BE8B"/>
  </w:style>
  <w:style w:type="paragraph" w:customStyle="1" w:styleId="54681EC01DC94C3182B4B6DC3154AFBF">
    <w:name w:val="54681EC01DC94C3182B4B6DC3154AFBF"/>
  </w:style>
  <w:style w:type="paragraph" w:customStyle="1" w:styleId="435CCFC196B942E087E7991A100CB2A6">
    <w:name w:val="435CCFC196B942E087E7991A100CB2A6"/>
  </w:style>
  <w:style w:type="paragraph" w:customStyle="1" w:styleId="66B27BAD92D04EF994DBD9D83CE3FB06">
    <w:name w:val="66B27BAD92D04EF994DBD9D83CE3FB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E0CAC-D52F-4A75-9AC7-F57F181C3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(cor)</Template>
  <TotalTime>67</TotalTime>
  <Pages>2</Pages>
  <Words>207</Words>
  <Characters>1124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Lucas Guerra</dc:creator>
  <cp:keywords/>
  <cp:lastModifiedBy>Lucas Guerra</cp:lastModifiedBy>
  <cp:revision>5</cp:revision>
  <dcterms:created xsi:type="dcterms:W3CDTF">2022-12-11T21:41:00Z</dcterms:created>
  <dcterms:modified xsi:type="dcterms:W3CDTF">2023-01-12T01:10:00Z</dcterms:modified>
  <cp:version/>
</cp:coreProperties>
</file>